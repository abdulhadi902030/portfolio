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48609B" w:rsidP="001B2ABD">
            <w:pPr>
              <w:tabs>
                <w:tab w:val="left" w:pos="990"/>
              </w:tabs>
              <w:jc w:val="center"/>
            </w:pPr>
            <w:bookmarkStart w:id="0" w:name="_GoBack"/>
            <w:r>
              <w:rPr>
                <w:noProof/>
                <w:lang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-1942465</wp:posOffset>
                  </wp:positionV>
                  <wp:extent cx="1847850" cy="1752600"/>
                  <wp:effectExtent l="76200" t="95250" r="76200" b="9525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G-20240821-WA0009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76" t="9514" r="6974" b="44417"/>
                          <a:stretch/>
                        </pic:blipFill>
                        <pic:spPr bwMode="auto">
                          <a:xfrm>
                            <a:off x="0" y="0"/>
                            <a:ext cx="1847850" cy="1752600"/>
                          </a:xfrm>
                          <a:prstGeom prst="flowChartConnector">
                            <a:avLst/>
                          </a:prstGeom>
                          <a:ln w="7620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E02274" w:rsidRPr="00E02274" w:rsidRDefault="00E02274" w:rsidP="00E02274">
            <w:pPr>
              <w:pStyle w:val="Title"/>
            </w:pPr>
            <w:r>
              <w:t>Abdul hadi</w:t>
            </w:r>
          </w:p>
          <w:p w:rsidR="001B2ABD" w:rsidRDefault="001B2ABD" w:rsidP="00E02274">
            <w:pPr>
              <w:pStyle w:val="Subtitle"/>
            </w:pPr>
          </w:p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CBFEF6EF80B1476C9C390AB5EDB80087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E02274" w:rsidRDefault="00E02274" w:rsidP="009260CD">
            <w:r>
              <w:t>As a passionate designer, photographer, and front-end developer, I bring creativity and technical expertise to every project. With a solid foundation in academics (SSC graduate), I have expanded my skillset through exploring technical innovations and engaging in creative pursuits. My portfolio reflects a keen eye for design, a love for capturing moments through photography, and the ability to craft interactive and user-friendly web experiences. I am committed to continuous growth and innovation in my field.</w:t>
            </w:r>
          </w:p>
          <w:p w:rsidR="00036450" w:rsidRDefault="00036450" w:rsidP="00036450"/>
          <w:sdt>
            <w:sdtPr>
              <w:id w:val="-1954003311"/>
              <w:placeholder>
                <w:docPart w:val="257A1E9D12364C30BC6C45E77ACFBF3B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031ED39A9E4240D2868C9E5D4B658505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E02274" w:rsidRPr="00E02274" w:rsidRDefault="00E02274" w:rsidP="004D3011">
            <w:pPr>
              <w:rPr>
                <w:color w:val="DD8047" w:themeColor="accent2"/>
              </w:rPr>
            </w:pPr>
            <w:r w:rsidRPr="00E02274">
              <w:rPr>
                <w:color w:val="DD8047" w:themeColor="accent2"/>
              </w:rPr>
              <w:t>+923149255446</w:t>
            </w:r>
          </w:p>
          <w:p w:rsidR="004D3011" w:rsidRPr="004D3011" w:rsidRDefault="004D3011" w:rsidP="004D3011"/>
          <w:sdt>
            <w:sdtPr>
              <w:id w:val="67859272"/>
              <w:placeholder>
                <w:docPart w:val="4068823ECABF4117B698D22BB76FCF07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WEBSITE:</w:t>
                </w:r>
              </w:p>
            </w:sdtContent>
          </w:sdt>
          <w:sdt>
            <w:sdtPr>
              <w:id w:val="-720132143"/>
              <w:placeholder>
                <w:docPart w:val="5D386D518E8145B9B9A27256A80CE728"/>
              </w:placeholder>
              <w:temporary/>
              <w:showingPlcHdr/>
              <w15:appearance w15:val="hidden"/>
            </w:sdtPr>
            <w:sdtEndPr/>
            <w:sdtContent>
              <w:p w:rsidR="004D3011" w:rsidRDefault="00E4381A" w:rsidP="004D3011">
                <w:r>
                  <w:t>Website goes here</w:t>
                </w:r>
              </w:p>
            </w:sdtContent>
          </w:sdt>
          <w:p w:rsidR="004D3011" w:rsidRDefault="004D3011" w:rsidP="004D3011"/>
          <w:sdt>
            <w:sdtPr>
              <w:id w:val="-240260293"/>
              <w:placeholder>
                <w:docPart w:val="D4B13AC32E394718A8CF7FB13F2796A7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Pr="00E02274" w:rsidRDefault="00E02274" w:rsidP="004D3011">
            <w:pPr>
              <w:rPr>
                <w:rStyle w:val="Hyperlink"/>
                <w:color w:val="DD8047" w:themeColor="accent2"/>
              </w:rPr>
            </w:pPr>
            <w:r w:rsidRPr="00E02274">
              <w:rPr>
                <w:color w:val="DD8047" w:themeColor="accent2"/>
              </w:rPr>
              <w:t>Mrhadi902030@gmail.com</w:t>
            </w:r>
          </w:p>
          <w:sdt>
            <w:sdtPr>
              <w:id w:val="-1444214663"/>
              <w:placeholder>
                <w:docPart w:val="640E6F609148485E8748B21268EA0270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Pr="004D3011" w:rsidRDefault="00E02274" w:rsidP="004D3011">
            <w:r>
              <w:t>In my free time, I enjoy exploring technical topics and conducting research to enhance my knowledge in technology and innovation.</w: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EE96DDA75D4F4B358305E61DF2B7AAF2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Default="00E02274" w:rsidP="00036450">
            <w:r>
              <w:t>Successfully graduated with a Secondary School Certificate (SSC), demonstrating strong academic performance and a solid foun</w:t>
            </w:r>
            <w:r w:rsidR="00B67C67">
              <w:t>dation in [Computer Science</w:t>
            </w:r>
            <w:r>
              <w:t>]. Prepared to pursue higher education or professional opportunities to further enhance skills and knowledge</w:t>
            </w:r>
          </w:p>
          <w:p w:rsidR="00036450" w:rsidRDefault="00B67C67" w:rsidP="00036450">
            <w:pPr>
              <w:pStyle w:val="Heading2"/>
            </w:pPr>
            <w:r>
              <w:t>summery</w:t>
            </w:r>
          </w:p>
          <w:p w:rsidR="004D3011" w:rsidRDefault="00B67C67" w:rsidP="00036450">
            <w:r>
              <w:t>I am a high school graduate (SSC) with a passion for design, photography, and front-end development. Alongside my technical and creative expertise, I actively engage in extracurricular activities like coding, volunteer work, and exploring innovative technologies. With a strong foundation in academics and a commitment to continuous learning, I strive to create impactful designs, capture compelling visuals, and build user-friendly digital experiences.</w:t>
            </w:r>
          </w:p>
          <w:p w:rsidR="004D3011" w:rsidRDefault="004D3011" w:rsidP="00036450"/>
          <w:p w:rsidR="00B67C67" w:rsidRPr="00B67C67" w:rsidRDefault="00B67C67" w:rsidP="00036450">
            <w:pPr>
              <w:rPr>
                <w:b/>
              </w:rPr>
            </w:pPr>
            <w:r w:rsidRPr="00B67C67">
              <w:rPr>
                <w:b/>
              </w:rPr>
              <w:t>languages</w:t>
            </w:r>
          </w:p>
          <w:p w:rsidR="00B67C67" w:rsidRDefault="00B67C67" w:rsidP="00B67C67">
            <w:pPr>
              <w:pStyle w:val="ListParagraph"/>
              <w:numPr>
                <w:ilvl w:val="0"/>
                <w:numId w:val="4"/>
              </w:numPr>
            </w:pPr>
            <w:r>
              <w:t>Urdu</w:t>
            </w:r>
          </w:p>
          <w:p w:rsidR="00B67C67" w:rsidRDefault="00B67C67" w:rsidP="00B67C67">
            <w:pPr>
              <w:pStyle w:val="ListParagraph"/>
              <w:numPr>
                <w:ilvl w:val="0"/>
                <w:numId w:val="4"/>
              </w:numPr>
            </w:pPr>
            <w:r>
              <w:t>English</w:t>
            </w:r>
          </w:p>
          <w:p w:rsidR="00B67C67" w:rsidRDefault="00B67C67" w:rsidP="00B67C67">
            <w:pPr>
              <w:pStyle w:val="ListParagraph"/>
              <w:numPr>
                <w:ilvl w:val="0"/>
                <w:numId w:val="4"/>
              </w:numPr>
            </w:pPr>
            <w:r>
              <w:t>Arabic</w:t>
            </w:r>
          </w:p>
          <w:sdt>
            <w:sdtPr>
              <w:id w:val="1669594239"/>
              <w:placeholder>
                <w:docPart w:val="98B669C534DC4616A8A61F6A7845037B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B67C67" w:rsidRDefault="00B67C67" w:rsidP="00B67C67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Office A</w:t>
            </w:r>
            <w:r w:rsidRPr="00B67C67">
              <w:rPr>
                <w:sz w:val="22"/>
              </w:rPr>
              <w:t>utomation</w:t>
            </w:r>
          </w:p>
          <w:p w:rsidR="00B67C67" w:rsidRDefault="00B67C67" w:rsidP="00B67C67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r w:rsidRPr="00B67C67">
              <w:rPr>
                <w:sz w:val="22"/>
              </w:rPr>
              <w:t>Front end developer</w:t>
            </w:r>
          </w:p>
          <w:p w:rsidR="00B67C67" w:rsidRDefault="00B67C67" w:rsidP="00B67C67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Designer</w:t>
            </w:r>
          </w:p>
          <w:p w:rsidR="00B67C67" w:rsidRPr="00B67C67" w:rsidRDefault="00B67C67" w:rsidP="00B67C67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photographer</w:t>
            </w:r>
          </w:p>
          <w:p w:rsidR="00B67C67" w:rsidRPr="00B67C67" w:rsidRDefault="00B67C67" w:rsidP="00B67C67">
            <w:pPr>
              <w:pStyle w:val="ListParagraph"/>
              <w:rPr>
                <w:sz w:val="22"/>
              </w:rPr>
            </w:pPr>
          </w:p>
        </w:tc>
      </w:tr>
    </w:tbl>
    <w:p w:rsidR="0043117B" w:rsidRDefault="005C2FD5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FD5" w:rsidRDefault="005C2FD5" w:rsidP="000C45FF">
      <w:r>
        <w:separator/>
      </w:r>
    </w:p>
  </w:endnote>
  <w:endnote w:type="continuationSeparator" w:id="0">
    <w:p w:rsidR="005C2FD5" w:rsidRDefault="005C2FD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FD5" w:rsidRDefault="005C2FD5" w:rsidP="000C45FF">
      <w:r>
        <w:separator/>
      </w:r>
    </w:p>
  </w:footnote>
  <w:footnote w:type="continuationSeparator" w:id="0">
    <w:p w:rsidR="005C2FD5" w:rsidRDefault="005C2FD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800FA"/>
    <w:multiLevelType w:val="hybridMultilevel"/>
    <w:tmpl w:val="619C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B7048"/>
    <w:multiLevelType w:val="hybridMultilevel"/>
    <w:tmpl w:val="72629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07809"/>
    <w:multiLevelType w:val="hybridMultilevel"/>
    <w:tmpl w:val="6276A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373BF"/>
    <w:multiLevelType w:val="hybridMultilevel"/>
    <w:tmpl w:val="5A9A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274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8609B"/>
    <w:rsid w:val="00496591"/>
    <w:rsid w:val="004C63E4"/>
    <w:rsid w:val="004D3011"/>
    <w:rsid w:val="005262AC"/>
    <w:rsid w:val="005C2FD5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D76E2"/>
    <w:rsid w:val="00B20152"/>
    <w:rsid w:val="00B359E4"/>
    <w:rsid w:val="00B57D98"/>
    <w:rsid w:val="00B67C67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02274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B67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ul%20hadi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BFEF6EF80B1476C9C390AB5EDB80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1147D-1B2E-4479-94BD-D25967002527}"/>
      </w:docPartPr>
      <w:docPartBody>
        <w:p w:rsidR="00000000" w:rsidRDefault="00C97B8D">
          <w:pPr>
            <w:pStyle w:val="CBFEF6EF80B1476C9C390AB5EDB80087"/>
          </w:pPr>
          <w:r w:rsidRPr="00D5459D">
            <w:t>Profile</w:t>
          </w:r>
        </w:p>
      </w:docPartBody>
    </w:docPart>
    <w:docPart>
      <w:docPartPr>
        <w:name w:val="257A1E9D12364C30BC6C45E77ACFB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60583-1C7D-432F-9682-1B43DA9BBCE1}"/>
      </w:docPartPr>
      <w:docPartBody>
        <w:p w:rsidR="00000000" w:rsidRDefault="00C97B8D">
          <w:pPr>
            <w:pStyle w:val="257A1E9D12364C30BC6C45E77ACFBF3B"/>
          </w:pPr>
          <w:r w:rsidRPr="00CB0055">
            <w:t>Contact</w:t>
          </w:r>
        </w:p>
      </w:docPartBody>
    </w:docPart>
    <w:docPart>
      <w:docPartPr>
        <w:name w:val="031ED39A9E4240D2868C9E5D4B6585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C6D25-641E-48B6-ADB2-BA9C6B344AE4}"/>
      </w:docPartPr>
      <w:docPartBody>
        <w:p w:rsidR="00000000" w:rsidRDefault="00C97B8D">
          <w:pPr>
            <w:pStyle w:val="031ED39A9E4240D2868C9E5D4B658505"/>
          </w:pPr>
          <w:r w:rsidRPr="004D3011">
            <w:t>PHONE:</w:t>
          </w:r>
        </w:p>
      </w:docPartBody>
    </w:docPart>
    <w:docPart>
      <w:docPartPr>
        <w:name w:val="4068823ECABF4117B698D22BB76FC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7E88A-D151-4C24-9B8F-E09AFEC7ACD4}"/>
      </w:docPartPr>
      <w:docPartBody>
        <w:p w:rsidR="00000000" w:rsidRDefault="00C97B8D">
          <w:pPr>
            <w:pStyle w:val="4068823ECABF4117B698D22BB76FCF07"/>
          </w:pPr>
          <w:r w:rsidRPr="004D3011">
            <w:t>WEBSITE:</w:t>
          </w:r>
        </w:p>
      </w:docPartBody>
    </w:docPart>
    <w:docPart>
      <w:docPartPr>
        <w:name w:val="5D386D518E8145B9B9A27256A80CE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2B687-1CFF-49D3-914A-7C7CB0834994}"/>
      </w:docPartPr>
      <w:docPartBody>
        <w:p w:rsidR="00000000" w:rsidRDefault="00C97B8D">
          <w:pPr>
            <w:pStyle w:val="5D386D518E8145B9B9A27256A80CE728"/>
          </w:pPr>
          <w:r>
            <w:t>Website goes here</w:t>
          </w:r>
        </w:p>
      </w:docPartBody>
    </w:docPart>
    <w:docPart>
      <w:docPartPr>
        <w:name w:val="D4B13AC32E394718A8CF7FB13F279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0ADC4-8743-4306-8F8E-70CBA8C18AB1}"/>
      </w:docPartPr>
      <w:docPartBody>
        <w:p w:rsidR="00000000" w:rsidRDefault="00C97B8D">
          <w:pPr>
            <w:pStyle w:val="D4B13AC32E394718A8CF7FB13F2796A7"/>
          </w:pPr>
          <w:r w:rsidRPr="004D3011">
            <w:t>EMAIL:</w:t>
          </w:r>
        </w:p>
      </w:docPartBody>
    </w:docPart>
    <w:docPart>
      <w:docPartPr>
        <w:name w:val="640E6F609148485E8748B21268EA0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9FE42-04BF-4363-940D-B1ED1B965E9A}"/>
      </w:docPartPr>
      <w:docPartBody>
        <w:p w:rsidR="00000000" w:rsidRDefault="00C97B8D">
          <w:pPr>
            <w:pStyle w:val="640E6F609148485E8748B21268EA0270"/>
          </w:pPr>
          <w:r w:rsidRPr="00CB0055">
            <w:t>Hobbies</w:t>
          </w:r>
        </w:p>
      </w:docPartBody>
    </w:docPart>
    <w:docPart>
      <w:docPartPr>
        <w:name w:val="EE96DDA75D4F4B358305E61DF2B7A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63C87-C69A-4123-AF17-60696F66F025}"/>
      </w:docPartPr>
      <w:docPartBody>
        <w:p w:rsidR="00000000" w:rsidRDefault="00C97B8D">
          <w:pPr>
            <w:pStyle w:val="EE96DDA75D4F4B358305E61DF2B7AAF2"/>
          </w:pPr>
          <w:r w:rsidRPr="00036450">
            <w:t>EDUCATION</w:t>
          </w:r>
        </w:p>
      </w:docPartBody>
    </w:docPart>
    <w:docPart>
      <w:docPartPr>
        <w:name w:val="98B669C534DC4616A8A61F6A78450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C724C-1D51-4D7D-851A-B5CDCE74F797}"/>
      </w:docPartPr>
      <w:docPartBody>
        <w:p w:rsidR="00000000" w:rsidRDefault="00C97B8D">
          <w:pPr>
            <w:pStyle w:val="98B669C534DC4616A8A61F6A7845037B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B8D"/>
    <w:rsid w:val="00C9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D00E44279F493A955B21806859FF82">
    <w:name w:val="33D00E44279F493A955B21806859FF82"/>
  </w:style>
  <w:style w:type="paragraph" w:customStyle="1" w:styleId="DD386D83FFED4FE58CBAD96187D59225">
    <w:name w:val="DD386D83FFED4FE58CBAD96187D59225"/>
  </w:style>
  <w:style w:type="paragraph" w:customStyle="1" w:styleId="CBFEF6EF80B1476C9C390AB5EDB80087">
    <w:name w:val="CBFEF6EF80B1476C9C390AB5EDB80087"/>
  </w:style>
  <w:style w:type="paragraph" w:customStyle="1" w:styleId="1C9C562EA31D46E1A8AB0C977CC5E506">
    <w:name w:val="1C9C562EA31D46E1A8AB0C977CC5E506"/>
  </w:style>
  <w:style w:type="paragraph" w:customStyle="1" w:styleId="257A1E9D12364C30BC6C45E77ACFBF3B">
    <w:name w:val="257A1E9D12364C30BC6C45E77ACFBF3B"/>
  </w:style>
  <w:style w:type="paragraph" w:customStyle="1" w:styleId="031ED39A9E4240D2868C9E5D4B658505">
    <w:name w:val="031ED39A9E4240D2868C9E5D4B658505"/>
  </w:style>
  <w:style w:type="paragraph" w:customStyle="1" w:styleId="E63F50DBE3714EBAB2D00FD9FE803355">
    <w:name w:val="E63F50DBE3714EBAB2D00FD9FE803355"/>
  </w:style>
  <w:style w:type="paragraph" w:customStyle="1" w:styleId="4068823ECABF4117B698D22BB76FCF07">
    <w:name w:val="4068823ECABF4117B698D22BB76FCF07"/>
  </w:style>
  <w:style w:type="paragraph" w:customStyle="1" w:styleId="5D386D518E8145B9B9A27256A80CE728">
    <w:name w:val="5D386D518E8145B9B9A27256A80CE728"/>
  </w:style>
  <w:style w:type="paragraph" w:customStyle="1" w:styleId="D4B13AC32E394718A8CF7FB13F2796A7">
    <w:name w:val="D4B13AC32E394718A8CF7FB13F2796A7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3577963685CD477BBCBC348E6CD16831">
    <w:name w:val="3577963685CD477BBCBC348E6CD16831"/>
  </w:style>
  <w:style w:type="paragraph" w:customStyle="1" w:styleId="640E6F609148485E8748B21268EA0270">
    <w:name w:val="640E6F609148485E8748B21268EA0270"/>
  </w:style>
  <w:style w:type="paragraph" w:customStyle="1" w:styleId="1D03EB39755B4463B8DF92731CE3A310">
    <w:name w:val="1D03EB39755B4463B8DF92731CE3A310"/>
  </w:style>
  <w:style w:type="paragraph" w:customStyle="1" w:styleId="A3D6BEA7CDD1432394E4E576DB9EE83F">
    <w:name w:val="A3D6BEA7CDD1432394E4E576DB9EE83F"/>
  </w:style>
  <w:style w:type="paragraph" w:customStyle="1" w:styleId="19EEDC72C72F43DE8B8A28E71DDB62AD">
    <w:name w:val="19EEDC72C72F43DE8B8A28E71DDB62AD"/>
  </w:style>
  <w:style w:type="paragraph" w:customStyle="1" w:styleId="8595A007E8F74427BAD57FBCAF7535AB">
    <w:name w:val="8595A007E8F74427BAD57FBCAF7535AB"/>
  </w:style>
  <w:style w:type="paragraph" w:customStyle="1" w:styleId="EE96DDA75D4F4B358305E61DF2B7AAF2">
    <w:name w:val="EE96DDA75D4F4B358305E61DF2B7AAF2"/>
  </w:style>
  <w:style w:type="paragraph" w:customStyle="1" w:styleId="C76D42CFEE394FE4B1795393E1F436BD">
    <w:name w:val="C76D42CFEE394FE4B1795393E1F436BD"/>
  </w:style>
  <w:style w:type="paragraph" w:customStyle="1" w:styleId="4326AEB622034BF588270AE0A00DEA32">
    <w:name w:val="4326AEB622034BF588270AE0A00DEA32"/>
  </w:style>
  <w:style w:type="paragraph" w:customStyle="1" w:styleId="D7DD59B35DA24BD0BFC713F14CBBFD3F">
    <w:name w:val="D7DD59B35DA24BD0BFC713F14CBBFD3F"/>
  </w:style>
  <w:style w:type="paragraph" w:customStyle="1" w:styleId="AC1C9BD964414533AD17C331DD85A7AF">
    <w:name w:val="AC1C9BD964414533AD17C331DD85A7AF"/>
  </w:style>
  <w:style w:type="paragraph" w:customStyle="1" w:styleId="D9BD76F22BF043088C342B1A59A1EFC3">
    <w:name w:val="D9BD76F22BF043088C342B1A59A1EFC3"/>
  </w:style>
  <w:style w:type="paragraph" w:customStyle="1" w:styleId="1B7292093A6C4F0C9DD62A85DC9C76A7">
    <w:name w:val="1B7292093A6C4F0C9DD62A85DC9C76A7"/>
  </w:style>
  <w:style w:type="paragraph" w:customStyle="1" w:styleId="201D628D6B864CC9AB58E137504FCE52">
    <w:name w:val="201D628D6B864CC9AB58E137504FCE52"/>
  </w:style>
  <w:style w:type="paragraph" w:customStyle="1" w:styleId="8963583091CC49898271E25F1ACF45A0">
    <w:name w:val="8963583091CC49898271E25F1ACF45A0"/>
  </w:style>
  <w:style w:type="paragraph" w:customStyle="1" w:styleId="C57B2A5997834F78890A88678E4DD262">
    <w:name w:val="C57B2A5997834F78890A88678E4DD262"/>
  </w:style>
  <w:style w:type="paragraph" w:customStyle="1" w:styleId="ADB6E85BDA3C44A9B0FB4093B0523C4E">
    <w:name w:val="ADB6E85BDA3C44A9B0FB4093B0523C4E"/>
  </w:style>
  <w:style w:type="paragraph" w:customStyle="1" w:styleId="B1233E4FFB9E4D5FA667E3C4A09E62EE">
    <w:name w:val="B1233E4FFB9E4D5FA667E3C4A09E62EE"/>
  </w:style>
  <w:style w:type="paragraph" w:customStyle="1" w:styleId="50D29947F1954E069940AF57F6F24BBD">
    <w:name w:val="50D29947F1954E069940AF57F6F24BBD"/>
  </w:style>
  <w:style w:type="paragraph" w:customStyle="1" w:styleId="F072B85FE671442AB5EE4331D6C02C42">
    <w:name w:val="F072B85FE671442AB5EE4331D6C02C42"/>
  </w:style>
  <w:style w:type="paragraph" w:customStyle="1" w:styleId="46A9BE40AB00406E9019DB24D6E8206A">
    <w:name w:val="46A9BE40AB00406E9019DB24D6E8206A"/>
  </w:style>
  <w:style w:type="paragraph" w:customStyle="1" w:styleId="4A7EEEB4CEF24A15977B277D5606FA73">
    <w:name w:val="4A7EEEB4CEF24A15977B277D5606FA73"/>
  </w:style>
  <w:style w:type="paragraph" w:customStyle="1" w:styleId="FCBEF1B483604AEE81B061F25533BE57">
    <w:name w:val="FCBEF1B483604AEE81B061F25533BE57"/>
  </w:style>
  <w:style w:type="paragraph" w:customStyle="1" w:styleId="384AB465158440308525A3C247962638">
    <w:name w:val="384AB465158440308525A3C247962638"/>
  </w:style>
  <w:style w:type="paragraph" w:customStyle="1" w:styleId="1C0B8F48A38049A98182A9986FBECEA5">
    <w:name w:val="1C0B8F48A38049A98182A9986FBECEA5"/>
  </w:style>
  <w:style w:type="paragraph" w:customStyle="1" w:styleId="17E003339D294451AFA73E26708DA9A1">
    <w:name w:val="17E003339D294451AFA73E26708DA9A1"/>
  </w:style>
  <w:style w:type="paragraph" w:customStyle="1" w:styleId="A63EF70B294541DC87D8157CCECCAF62">
    <w:name w:val="A63EF70B294541DC87D8157CCECCAF62"/>
  </w:style>
  <w:style w:type="paragraph" w:customStyle="1" w:styleId="18C89A22D9E7410AA2ABCC170E7BDC76">
    <w:name w:val="18C89A22D9E7410AA2ABCC170E7BDC76"/>
  </w:style>
  <w:style w:type="paragraph" w:customStyle="1" w:styleId="448764403B7D446CB954209BB00908F1">
    <w:name w:val="448764403B7D446CB954209BB00908F1"/>
  </w:style>
  <w:style w:type="paragraph" w:customStyle="1" w:styleId="6E29BE83C0D64358B1D38C6F5E485D99">
    <w:name w:val="6E29BE83C0D64358B1D38C6F5E485D99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98B669C534DC4616A8A61F6A7845037B">
    <w:name w:val="98B669C534DC4616A8A61F6A784503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2025-02-26T13:08:00Z</dcterms:created>
  <dcterms:modified xsi:type="dcterms:W3CDTF">2025-02-26T13:38:00Z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